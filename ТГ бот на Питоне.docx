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39" w:rsidRPr="00B85F39" w:rsidRDefault="00B85F39" w:rsidP="00B85F39">
      <w:pPr>
        <w:jc w:val="center"/>
        <w:rPr>
          <w:b/>
        </w:rPr>
      </w:pPr>
      <w:r w:rsidRPr="00B85F39">
        <w:rPr>
          <w:b/>
        </w:rPr>
        <w:t>ТГ бот на Питоне</w:t>
      </w:r>
    </w:p>
    <w:p w:rsidR="00303767" w:rsidRDefault="00B85F39">
      <w:pPr>
        <w:rPr>
          <w:b/>
        </w:rPr>
      </w:pPr>
      <w:r w:rsidRPr="00B85F39">
        <w:rPr>
          <w:b/>
        </w:rPr>
        <w:t xml:space="preserve">Запрет </w:t>
      </w:r>
    </w:p>
    <w:p w:rsidR="00303767" w:rsidRDefault="00523C8D">
      <w:r>
        <w:t>При написании комментариев запрещается использовать какой-либо язык, отличный от английского.</w:t>
      </w:r>
      <w:r>
        <w:t xml:space="preserve"> Запрещены комментарии подобного вида</w:t>
      </w:r>
      <w:r w:rsidR="00B85F39">
        <w:t xml:space="preserve">: </w:t>
      </w:r>
    </w:p>
    <w:p w:rsidR="00C53735" w:rsidRDefault="00B85F39">
      <w:r>
        <w:t>#</w:t>
      </w:r>
      <w:r w:rsidR="00523C8D">
        <w:t>функция вычета</w:t>
      </w:r>
    </w:p>
    <w:p w:rsidR="00303767" w:rsidRPr="00523C8D" w:rsidRDefault="00523C8D" w:rsidP="00303767">
      <w:r>
        <w:t>Запрещается импортировать сразу все из библиотеки</w:t>
      </w:r>
      <w:r>
        <w:t xml:space="preserve">. </w:t>
      </w:r>
      <w:r w:rsidR="00303767">
        <w:t>При импорте библиотек необходимо указывать конкретную функцию чтобы избежать случайного повторения</w:t>
      </w:r>
      <w:r w:rsidRPr="00523C8D">
        <w:t xml:space="preserve"> названий</w:t>
      </w:r>
      <w:r w:rsidR="00303767">
        <w:t xml:space="preserve"> функций</w:t>
      </w:r>
      <w:r>
        <w:t>. Не разрешаются подобные импорты:</w:t>
      </w:r>
    </w:p>
    <w:p w:rsidR="00523C8D" w:rsidRPr="00523C8D" w:rsidRDefault="00523C8D" w:rsidP="00303767">
      <w:r>
        <w:rPr>
          <w:lang w:val="en-US"/>
        </w:rPr>
        <w:t>Import</w:t>
      </w:r>
      <w:r w:rsidRPr="00523C8D">
        <w:t xml:space="preserve"> * </w:t>
      </w:r>
      <w:r>
        <w:rPr>
          <w:lang w:val="en-US"/>
        </w:rPr>
        <w:t>from</w:t>
      </w:r>
      <w:r w:rsidRPr="00523C8D">
        <w:t xml:space="preserve"> </w:t>
      </w:r>
      <w:r>
        <w:rPr>
          <w:lang w:val="en-US"/>
        </w:rPr>
        <w:t>pandas</w:t>
      </w:r>
    </w:p>
    <w:p w:rsidR="00B85F39" w:rsidRDefault="00B85F39"/>
    <w:p w:rsidR="00B85F39" w:rsidRPr="00303767" w:rsidRDefault="00303767">
      <w:pPr>
        <w:rPr>
          <w:b/>
        </w:rPr>
      </w:pPr>
      <w:r w:rsidRPr="00303767">
        <w:rPr>
          <w:b/>
        </w:rPr>
        <w:t>Требования.</w:t>
      </w:r>
    </w:p>
    <w:p w:rsidR="00303767" w:rsidRDefault="00303767">
      <w:r>
        <w:t xml:space="preserve">Функции </w:t>
      </w:r>
      <w:bookmarkStart w:id="0" w:name="_GoBack"/>
      <w:bookmarkEnd w:id="0"/>
      <w:r>
        <w:t>должны быть написаны с маленькой буквы и разделены нижним подчеркиванием</w:t>
      </w:r>
      <w:r w:rsidR="002E2F94">
        <w:t xml:space="preserve"> (</w:t>
      </w:r>
      <w:r w:rsidR="002E2F94">
        <w:rPr>
          <w:lang w:val="en-US"/>
        </w:rPr>
        <w:t>snake</w:t>
      </w:r>
      <w:r w:rsidR="002E2F94" w:rsidRPr="007D6EC6">
        <w:t>_</w:t>
      </w:r>
      <w:r w:rsidR="002E2F94">
        <w:rPr>
          <w:lang w:val="en-US"/>
        </w:rPr>
        <w:t>case</w:t>
      </w:r>
      <w:r w:rsidR="002E2F94">
        <w:t>)</w:t>
      </w:r>
      <w:r>
        <w:t>.</w:t>
      </w:r>
    </w:p>
    <w:p w:rsidR="00523C8D" w:rsidRPr="00523C8D" w:rsidRDefault="00523C8D">
      <w:proofErr w:type="spellStart"/>
      <w:r w:rsidRPr="00523C8D">
        <w:t>my_variable</w:t>
      </w:r>
      <w:proofErr w:type="spellEnd"/>
      <w:r w:rsidRPr="00523C8D">
        <w:t xml:space="preserve"> = '</w:t>
      </w:r>
      <w:proofErr w:type="spellStart"/>
      <w:r w:rsidRPr="00523C8D">
        <w:t>Variable</w:t>
      </w:r>
      <w:proofErr w:type="spellEnd"/>
      <w:r w:rsidRPr="00523C8D">
        <w:t>'</w:t>
      </w:r>
    </w:p>
    <w:p w:rsidR="00303767" w:rsidRPr="00303767" w:rsidRDefault="00303767">
      <w:r>
        <w:t xml:space="preserve">Собственные классы должны записываться </w:t>
      </w:r>
      <w:proofErr w:type="spellStart"/>
      <w:proofErr w:type="gramStart"/>
      <w:r>
        <w:rPr>
          <w:lang w:val="en-US"/>
        </w:rPr>
        <w:t>UpperCaseCamelCase</w:t>
      </w:r>
      <w:proofErr w:type="spellEnd"/>
      <w:r w:rsidR="007D6EC6" w:rsidRPr="007D6EC6">
        <w:t>(</w:t>
      </w:r>
      <w:proofErr w:type="gramEnd"/>
      <w:r w:rsidR="007D6EC6">
        <w:t>слитно и заглавными буквами</w:t>
      </w:r>
      <w:r w:rsidR="007D6EC6" w:rsidRPr="007D6EC6">
        <w:t>)</w:t>
      </w:r>
      <w:r>
        <w:t>. Класс-исключение должны заканчиваться с «</w:t>
      </w:r>
      <w:proofErr w:type="spellStart"/>
      <w:r>
        <w:t>Error</w:t>
      </w:r>
      <w:proofErr w:type="spellEnd"/>
      <w:r>
        <w:t>»</w:t>
      </w:r>
    </w:p>
    <w:p w:rsidR="00B85F39" w:rsidRDefault="00523C8D">
      <w:proofErr w:type="spellStart"/>
      <w:r w:rsidRPr="00523C8D">
        <w:t>class</w:t>
      </w:r>
      <w:proofErr w:type="spellEnd"/>
      <w:r w:rsidRPr="00523C8D">
        <w:t xml:space="preserve"> </w:t>
      </w:r>
      <w:proofErr w:type="spellStart"/>
      <w:r w:rsidRPr="00523C8D">
        <w:t>MyFirstClass</w:t>
      </w:r>
      <w:proofErr w:type="spellEnd"/>
      <w:r w:rsidRPr="00523C8D">
        <w:t>:</w:t>
      </w:r>
    </w:p>
    <w:p w:rsidR="00523C8D" w:rsidRDefault="00523C8D"/>
    <w:p w:rsidR="00B85F39" w:rsidRPr="00303767" w:rsidRDefault="00B85F39">
      <w:pPr>
        <w:rPr>
          <w:b/>
        </w:rPr>
      </w:pPr>
      <w:r w:rsidRPr="00303767">
        <w:rPr>
          <w:b/>
        </w:rPr>
        <w:t xml:space="preserve">Рекомендация. </w:t>
      </w:r>
    </w:p>
    <w:p w:rsidR="00303767" w:rsidRDefault="00303767">
      <w:r>
        <w:t xml:space="preserve">Все константы должны быть в верхнем регистре: </w:t>
      </w:r>
    </w:p>
    <w:p w:rsidR="00303767" w:rsidRDefault="00523C8D">
      <w:pPr>
        <w:rPr>
          <w:lang w:val="en-US"/>
        </w:rPr>
      </w:pPr>
      <w:r>
        <w:rPr>
          <w:lang w:val="en-US"/>
        </w:rPr>
        <w:t>PI = 3</w:t>
      </w:r>
      <w:proofErr w:type="gramStart"/>
      <w:r>
        <w:rPr>
          <w:lang w:val="en-US"/>
        </w:rPr>
        <w:t>,14</w:t>
      </w:r>
      <w:proofErr w:type="gramEnd"/>
    </w:p>
    <w:p w:rsidR="00303767" w:rsidRDefault="00303767">
      <w:pPr>
        <w:rPr>
          <w:lang w:val="en-US"/>
        </w:rPr>
      </w:pPr>
    </w:p>
    <w:p w:rsidR="00303767" w:rsidRDefault="00303767">
      <w:r>
        <w:t>Рекомендуется давать имена переменным длиннее двух символов и избегать цифр в названиях.</w:t>
      </w:r>
    </w:p>
    <w:p w:rsidR="00523C8D" w:rsidRDefault="00523C8D">
      <w:pPr>
        <w:rPr>
          <w:lang w:val="en-US"/>
        </w:rPr>
      </w:pPr>
      <w:r>
        <w:rPr>
          <w:lang w:val="en-US"/>
        </w:rPr>
        <w:t>Speed = 10</w:t>
      </w:r>
    </w:p>
    <w:p w:rsidR="00523C8D" w:rsidRDefault="00523C8D">
      <w:pPr>
        <w:rPr>
          <w:lang w:val="en-US"/>
        </w:rPr>
      </w:pPr>
      <w:r>
        <w:rPr>
          <w:lang w:val="en-US"/>
        </w:rPr>
        <w:t>Id = 9</w:t>
      </w:r>
    </w:p>
    <w:p w:rsidR="00523C8D" w:rsidRPr="00523C8D" w:rsidRDefault="00523C8D" w:rsidP="00523C8D">
      <w:pPr>
        <w:jc w:val="center"/>
        <w:rPr>
          <w:b/>
          <w:lang w:val="en-US"/>
        </w:rPr>
      </w:pPr>
    </w:p>
    <w:p w:rsidR="00523C8D" w:rsidRPr="00523C8D" w:rsidRDefault="00523C8D" w:rsidP="00523C8D">
      <w:pPr>
        <w:jc w:val="center"/>
        <w:rPr>
          <w:b/>
        </w:rPr>
      </w:pPr>
      <w:r w:rsidRPr="00523C8D">
        <w:rPr>
          <w:b/>
        </w:rPr>
        <w:t>Чек-лист:</w:t>
      </w:r>
    </w:p>
    <w:p w:rsidR="007D6EC6" w:rsidRDefault="007D6E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938"/>
        <w:gridCol w:w="561"/>
      </w:tblGrid>
      <w:tr w:rsidR="007D6EC6" w:rsidTr="007D6EC6">
        <w:tc>
          <w:tcPr>
            <w:tcW w:w="846" w:type="dxa"/>
          </w:tcPr>
          <w:p w:rsidR="007D6EC6" w:rsidRDefault="007D6EC6">
            <w:r>
              <w:t>Номер</w:t>
            </w:r>
          </w:p>
        </w:tc>
        <w:tc>
          <w:tcPr>
            <w:tcW w:w="7938" w:type="dxa"/>
          </w:tcPr>
          <w:p w:rsidR="007D6EC6" w:rsidRDefault="007D6EC6">
            <w:r>
              <w:t>Пункт</w:t>
            </w:r>
          </w:p>
        </w:tc>
        <w:tc>
          <w:tcPr>
            <w:tcW w:w="561" w:type="dxa"/>
          </w:tcPr>
          <w:p w:rsidR="007D6EC6" w:rsidRDefault="007D6EC6"/>
        </w:tc>
      </w:tr>
      <w:tr w:rsidR="007D6EC6" w:rsidTr="007D6EC6">
        <w:tc>
          <w:tcPr>
            <w:tcW w:w="846" w:type="dxa"/>
          </w:tcPr>
          <w:p w:rsidR="007D6EC6" w:rsidRDefault="007D6EC6" w:rsidP="007D6EC6">
            <w:r>
              <w:t>1</w:t>
            </w:r>
          </w:p>
        </w:tc>
        <w:tc>
          <w:tcPr>
            <w:tcW w:w="7938" w:type="dxa"/>
          </w:tcPr>
          <w:p w:rsidR="007D6EC6" w:rsidRDefault="007D6EC6">
            <w:r>
              <w:t xml:space="preserve">Название переменной отражает ее </w:t>
            </w:r>
            <w:r>
              <w:t>смысл</w:t>
            </w:r>
            <w:r>
              <w:t xml:space="preserve">? </w:t>
            </w:r>
          </w:p>
        </w:tc>
        <w:tc>
          <w:tcPr>
            <w:tcW w:w="561" w:type="dxa"/>
          </w:tcPr>
          <w:p w:rsidR="007D6EC6" w:rsidRDefault="007D6EC6"/>
        </w:tc>
      </w:tr>
      <w:tr w:rsidR="007D6EC6" w:rsidTr="007D6EC6">
        <w:tc>
          <w:tcPr>
            <w:tcW w:w="846" w:type="dxa"/>
          </w:tcPr>
          <w:p w:rsidR="007D6EC6" w:rsidRDefault="007D6EC6">
            <w:r>
              <w:t>2</w:t>
            </w:r>
          </w:p>
        </w:tc>
        <w:tc>
          <w:tcPr>
            <w:tcW w:w="7938" w:type="dxa"/>
          </w:tcPr>
          <w:p w:rsidR="007D6EC6" w:rsidRDefault="007D6EC6">
            <w:r>
              <w:t>Название переменной соответствует правилу написания(</w:t>
            </w:r>
            <w:r>
              <w:rPr>
                <w:lang w:val="en-US"/>
              </w:rPr>
              <w:t>snake</w:t>
            </w:r>
            <w:r w:rsidRPr="007D6EC6">
              <w:t>_</w:t>
            </w:r>
            <w:r>
              <w:rPr>
                <w:lang w:val="en-US"/>
              </w:rPr>
              <w:t>case</w:t>
            </w:r>
            <w:r>
              <w:t>)?</w:t>
            </w:r>
          </w:p>
        </w:tc>
        <w:tc>
          <w:tcPr>
            <w:tcW w:w="561" w:type="dxa"/>
          </w:tcPr>
          <w:p w:rsidR="007D6EC6" w:rsidRDefault="007D6EC6"/>
        </w:tc>
      </w:tr>
      <w:tr w:rsidR="007D6EC6" w:rsidTr="007D6EC6">
        <w:tc>
          <w:tcPr>
            <w:tcW w:w="846" w:type="dxa"/>
          </w:tcPr>
          <w:p w:rsidR="007D6EC6" w:rsidRDefault="007D6EC6">
            <w:r>
              <w:t>3</w:t>
            </w:r>
          </w:p>
        </w:tc>
        <w:tc>
          <w:tcPr>
            <w:tcW w:w="7938" w:type="dxa"/>
          </w:tcPr>
          <w:p w:rsidR="007D6EC6" w:rsidRDefault="007D6EC6" w:rsidP="007D6EC6">
            <w:r>
              <w:t xml:space="preserve">Название </w:t>
            </w:r>
            <w:r>
              <w:t>функции</w:t>
            </w:r>
            <w:r>
              <w:t xml:space="preserve"> отражает ее </w:t>
            </w:r>
            <w:r>
              <w:t>смысл</w:t>
            </w:r>
            <w:r>
              <w:t xml:space="preserve">? </w:t>
            </w:r>
          </w:p>
        </w:tc>
        <w:tc>
          <w:tcPr>
            <w:tcW w:w="561" w:type="dxa"/>
          </w:tcPr>
          <w:p w:rsidR="007D6EC6" w:rsidRDefault="007D6EC6"/>
        </w:tc>
      </w:tr>
      <w:tr w:rsidR="007D6EC6" w:rsidTr="007D6EC6">
        <w:tc>
          <w:tcPr>
            <w:tcW w:w="846" w:type="dxa"/>
          </w:tcPr>
          <w:p w:rsidR="007D6EC6" w:rsidRDefault="007D6EC6">
            <w:r>
              <w:t>4</w:t>
            </w:r>
          </w:p>
        </w:tc>
        <w:tc>
          <w:tcPr>
            <w:tcW w:w="7938" w:type="dxa"/>
          </w:tcPr>
          <w:p w:rsidR="007D6EC6" w:rsidRDefault="007D6EC6" w:rsidP="007D6EC6">
            <w:r>
              <w:t xml:space="preserve">Название </w:t>
            </w:r>
            <w:r>
              <w:t>функции</w:t>
            </w:r>
            <w:r>
              <w:t xml:space="preserve"> соответствует правилу написания(</w:t>
            </w:r>
            <w:r>
              <w:rPr>
                <w:lang w:val="en-US"/>
              </w:rPr>
              <w:t>snake</w:t>
            </w:r>
            <w:r w:rsidRPr="007D6EC6">
              <w:t>_</w:t>
            </w:r>
            <w:r>
              <w:rPr>
                <w:lang w:val="en-US"/>
              </w:rPr>
              <w:t>case</w:t>
            </w:r>
            <w:r>
              <w:t>)?</w:t>
            </w:r>
          </w:p>
        </w:tc>
        <w:tc>
          <w:tcPr>
            <w:tcW w:w="561" w:type="dxa"/>
          </w:tcPr>
          <w:p w:rsidR="007D6EC6" w:rsidRDefault="007D6EC6"/>
        </w:tc>
      </w:tr>
      <w:tr w:rsidR="007D6EC6" w:rsidTr="007D6EC6">
        <w:tc>
          <w:tcPr>
            <w:tcW w:w="846" w:type="dxa"/>
          </w:tcPr>
          <w:p w:rsidR="007D6EC6" w:rsidRDefault="007D6EC6">
            <w:r>
              <w:t>5</w:t>
            </w:r>
          </w:p>
        </w:tc>
        <w:tc>
          <w:tcPr>
            <w:tcW w:w="7938" w:type="dxa"/>
          </w:tcPr>
          <w:p w:rsidR="007D6EC6" w:rsidRDefault="007D6EC6" w:rsidP="007D6EC6">
            <w:r>
              <w:t xml:space="preserve">Название </w:t>
            </w:r>
            <w:r>
              <w:t>класса</w:t>
            </w:r>
            <w:r>
              <w:t xml:space="preserve"> соответствует правилу написания(</w:t>
            </w:r>
            <w:proofErr w:type="spellStart"/>
            <w:r>
              <w:rPr>
                <w:lang w:val="en-US"/>
              </w:rPr>
              <w:t>UpperCaseCamelCase</w:t>
            </w:r>
            <w:proofErr w:type="spellEnd"/>
            <w:r>
              <w:t>)?</w:t>
            </w:r>
          </w:p>
        </w:tc>
        <w:tc>
          <w:tcPr>
            <w:tcW w:w="561" w:type="dxa"/>
          </w:tcPr>
          <w:p w:rsidR="007D6EC6" w:rsidRDefault="007D6EC6"/>
        </w:tc>
      </w:tr>
    </w:tbl>
    <w:p w:rsidR="007D6EC6" w:rsidRPr="00523C8D" w:rsidRDefault="007D6EC6"/>
    <w:sectPr w:rsidR="007D6EC6" w:rsidRPr="00523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39"/>
    <w:rsid w:val="002E2F94"/>
    <w:rsid w:val="00303767"/>
    <w:rsid w:val="00523C8D"/>
    <w:rsid w:val="007D6EC6"/>
    <w:rsid w:val="008E6E5A"/>
    <w:rsid w:val="009B477E"/>
    <w:rsid w:val="00B85F39"/>
    <w:rsid w:val="00C271B8"/>
    <w:rsid w:val="00C53735"/>
    <w:rsid w:val="00D83F2D"/>
    <w:rsid w:val="00F8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3A35C-92EE-4B89-9852-A85736F4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B50C901</Template>
  <TotalTime>38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Батищева Анна</dc:creator>
  <cp:keywords/>
  <dc:description/>
  <cp:lastModifiedBy>Батищева Анна</cp:lastModifiedBy>
  <cp:revision>2</cp:revision>
  <dcterms:created xsi:type="dcterms:W3CDTF">2024-03-06T03:48:00Z</dcterms:created>
  <dcterms:modified xsi:type="dcterms:W3CDTF">2024-03-06T04:26:00Z</dcterms:modified>
</cp:coreProperties>
</file>