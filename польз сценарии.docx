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D0" w:rsidRDefault="00095BD0">
      <w:r>
        <w:t>Как администратор, хочу возможность добавлять карты, чтобы пополнить базу данных карт.</w:t>
      </w:r>
    </w:p>
    <w:p w:rsidR="009C344C" w:rsidRDefault="009C344C" w:rsidP="009C344C">
      <w:r>
        <w:t>Как администратор, хочу возможность изменять карты, чтобы баз</w:t>
      </w:r>
      <w:r w:rsidR="00F45995">
        <w:t>а</w:t>
      </w:r>
      <w:r>
        <w:t xml:space="preserve"> данных карт была актуальной.</w:t>
      </w:r>
    </w:p>
    <w:p w:rsidR="00615EB2" w:rsidRDefault="00615EB2" w:rsidP="00615EB2">
      <w:r>
        <w:t>Как администратор, хочу возможность удалять карты, чтобы баз</w:t>
      </w:r>
      <w:r w:rsidR="00F45995">
        <w:t>а</w:t>
      </w:r>
      <w:r>
        <w:t xml:space="preserve"> данных карт была актуальной.</w:t>
      </w:r>
    </w:p>
    <w:p w:rsidR="009C344C" w:rsidRDefault="009C344C" w:rsidP="009C344C">
      <w:r>
        <w:t>Как администратор, хочу возможность</w:t>
      </w:r>
      <w:r w:rsidR="009F1E38">
        <w:t xml:space="preserve"> изменять</w:t>
      </w:r>
      <w:r>
        <w:t xml:space="preserve"> ключевое слово карте (</w:t>
      </w:r>
      <w:r>
        <w:rPr>
          <w:lang w:val="en-US"/>
        </w:rPr>
        <w:t>permanent</w:t>
      </w:r>
      <w:r>
        <w:t xml:space="preserve"> или</w:t>
      </w:r>
      <w:r w:rsidRPr="009C344C">
        <w:t xml:space="preserve"> </w:t>
      </w:r>
      <w:r>
        <w:rPr>
          <w:lang w:val="en-US"/>
        </w:rPr>
        <w:t>limited</w:t>
      </w:r>
      <w:r>
        <w:t>), чтобы пополнить базу данных карт.</w:t>
      </w:r>
    </w:p>
    <w:p w:rsidR="009C344C" w:rsidRDefault="009C344C" w:rsidP="009C344C"/>
    <w:p w:rsidR="009F1E38" w:rsidRDefault="009F1E38" w:rsidP="009F1E38">
      <w:r>
        <w:t>Как пользователь, хочу возможность задать запрос показа информации карты, чтобы увидеть результат запроса.</w:t>
      </w:r>
    </w:p>
    <w:p w:rsidR="009C344C" w:rsidRDefault="009C344C" w:rsidP="009C344C">
      <w:r>
        <w:t xml:space="preserve">Как пользователь, хочу возможность задать запрос по фильтрации карт по имени </w:t>
      </w:r>
      <w:proofErr w:type="spellStart"/>
      <w:r>
        <w:t>айдола</w:t>
      </w:r>
      <w:proofErr w:type="spellEnd"/>
      <w:r>
        <w:t>, чтобы увидеть результат запроса.</w:t>
      </w:r>
    </w:p>
    <w:p w:rsidR="009C344C" w:rsidRDefault="009C344C" w:rsidP="009C344C">
      <w:r>
        <w:t xml:space="preserve">Как пользователь, хочу возможность задать запрос по фильтрации карт по группе </w:t>
      </w:r>
      <w:proofErr w:type="spellStart"/>
      <w:r>
        <w:t>айдола</w:t>
      </w:r>
      <w:proofErr w:type="spellEnd"/>
      <w:r>
        <w:t>, чтобы увидеть результат запроса.</w:t>
      </w:r>
    </w:p>
    <w:p w:rsidR="009C344C" w:rsidRDefault="009C344C" w:rsidP="009C344C">
      <w:r>
        <w:t>Как пользователь, хочу возможность задать запрос по фильтрации карт по редкости карты, чтобы увидеть результат запроса.</w:t>
      </w:r>
    </w:p>
    <w:p w:rsidR="009C344C" w:rsidRDefault="009C344C" w:rsidP="009C344C">
      <w:r>
        <w:t>Как пользователь, хочу возможность задать запрос по фильтрации карт по типу карты, чтобы увидеть результат запроса.</w:t>
      </w:r>
    </w:p>
    <w:p w:rsidR="008B5E07" w:rsidRDefault="008B5E07" w:rsidP="009C344C">
      <w:r>
        <w:t xml:space="preserve">Как пользователь, хочу возможность задать запрос по фильтрации карт по </w:t>
      </w:r>
      <w:r>
        <w:t>атрибуту</w:t>
      </w:r>
      <w:r>
        <w:t xml:space="preserve"> карты, ч</w:t>
      </w:r>
      <w:r>
        <w:t>тобы увидеть результат запроса.</w:t>
      </w:r>
    </w:p>
    <w:p w:rsidR="009C344C" w:rsidRDefault="009C344C" w:rsidP="009C344C">
      <w:r>
        <w:t xml:space="preserve">Как пользователь, хочу возможность задать запрос по фильтрации карт по типу </w:t>
      </w:r>
      <w:proofErr w:type="spellStart"/>
      <w:r>
        <w:t>скила</w:t>
      </w:r>
      <w:proofErr w:type="spellEnd"/>
      <w:r>
        <w:t>, чтобы увидеть результат запроса.</w:t>
      </w:r>
      <w:bookmarkStart w:id="0" w:name="_GoBack"/>
      <w:bookmarkEnd w:id="0"/>
    </w:p>
    <w:p w:rsidR="009F1E38" w:rsidRDefault="009C344C" w:rsidP="009C344C">
      <w:r>
        <w:t xml:space="preserve">Как пользователь, хочу возможность задать запрос по фильтрации карт по максимальному </w:t>
      </w:r>
      <w:proofErr w:type="spellStart"/>
      <w:r>
        <w:t>стату</w:t>
      </w:r>
      <w:proofErr w:type="spellEnd"/>
      <w:r>
        <w:t>, чтобы увидеть результат запроса.</w:t>
      </w:r>
    </w:p>
    <w:p w:rsidR="009C344C" w:rsidRDefault="009C344C" w:rsidP="009C344C">
      <w:r>
        <w:t>Как пользователь, хочу возможность задать запрос по фильтрации карт по ключевому слову, чтобы увидеть результат запроса.</w:t>
      </w:r>
    </w:p>
    <w:p w:rsidR="00B2057F" w:rsidRDefault="00B2057F" w:rsidP="00B2057F">
      <w:r>
        <w:t>Как пользователь, хочу возможность объединение запросов, чтобы найти желаемую карту.</w:t>
      </w:r>
    </w:p>
    <w:p w:rsidR="00B2057F" w:rsidRDefault="00B2057F" w:rsidP="009C344C"/>
    <w:p w:rsidR="009F1E38" w:rsidRDefault="009F1E38" w:rsidP="009C344C"/>
    <w:p w:rsidR="009F1E38" w:rsidRDefault="009F1E38" w:rsidP="009C344C"/>
    <w:p w:rsidR="009C344C" w:rsidRDefault="009C344C" w:rsidP="009C344C"/>
    <w:p w:rsidR="009C344C" w:rsidRDefault="009C344C" w:rsidP="009C344C"/>
    <w:p w:rsidR="009C344C" w:rsidRDefault="009C344C" w:rsidP="009C344C"/>
    <w:p w:rsidR="009C344C" w:rsidRDefault="009C344C" w:rsidP="009C344C"/>
    <w:p w:rsidR="009C344C" w:rsidRDefault="009C344C" w:rsidP="009C344C"/>
    <w:p w:rsidR="009C344C" w:rsidRDefault="009C344C" w:rsidP="009C344C"/>
    <w:p w:rsidR="009C344C" w:rsidRDefault="009C344C"/>
    <w:p w:rsidR="00095BD0" w:rsidRPr="00095BD0" w:rsidRDefault="00095BD0"/>
    <w:sectPr w:rsidR="00095BD0" w:rsidRPr="0009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28"/>
    <w:rsid w:val="00095BD0"/>
    <w:rsid w:val="000F3502"/>
    <w:rsid w:val="001309DE"/>
    <w:rsid w:val="003751D8"/>
    <w:rsid w:val="004A195E"/>
    <w:rsid w:val="004E2028"/>
    <w:rsid w:val="00615EB2"/>
    <w:rsid w:val="007441BF"/>
    <w:rsid w:val="00841CCC"/>
    <w:rsid w:val="008B5E07"/>
    <w:rsid w:val="009C344C"/>
    <w:rsid w:val="009F1E38"/>
    <w:rsid w:val="00B2057F"/>
    <w:rsid w:val="00F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AFBB9-6551-4E07-A780-8517ECBF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5986561D</Template>
  <TotalTime>31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Чащина Арина</dc:creator>
  <cp:keywords/>
  <dc:description/>
  <cp:lastModifiedBy>Чащина Арина</cp:lastModifiedBy>
  <cp:revision>7</cp:revision>
  <dcterms:created xsi:type="dcterms:W3CDTF">2024-04-03T03:53:00Z</dcterms:created>
  <dcterms:modified xsi:type="dcterms:W3CDTF">2024-04-03T04:24:00Z</dcterms:modified>
</cp:coreProperties>
</file>