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6C" w:rsidRPr="0079246C" w:rsidRDefault="0079246C" w:rsidP="0079246C">
      <w:pPr>
        <w:jc w:val="center"/>
        <w:rPr>
          <w:b/>
          <w:i/>
        </w:rPr>
      </w:pPr>
      <w:r w:rsidRPr="0079246C">
        <w:rPr>
          <w:b/>
          <w:i/>
        </w:rPr>
        <w:t>Метрики для оценки эффективности процесса разработки</w:t>
      </w:r>
    </w:p>
    <w:p w:rsidR="00242773" w:rsidRDefault="00242773">
      <w:r>
        <w:t>Производительность труда</w:t>
      </w:r>
    </w:p>
    <w:p w:rsidR="0079246C" w:rsidRDefault="00983CE1">
      <w:proofErr w:type="spellStart"/>
      <w:r>
        <w:t>Productivity</w:t>
      </w:r>
      <w:proofErr w:type="spellEnd"/>
      <w:r>
        <w:t xml:space="preserve"> = LOC / Рабочее время, затраченное на проект;</w:t>
      </w:r>
    </w:p>
    <w:p w:rsidR="002E16D9" w:rsidRDefault="002E16D9"/>
    <w:p w:rsidR="00242773" w:rsidRDefault="0079246C">
      <w:r>
        <w:t>Эффективность обнаружения ошибок</w:t>
      </w:r>
    </w:p>
    <w:p w:rsidR="0079246C" w:rsidRDefault="00983CE1">
      <w:r>
        <w:t>FS = (Общее количество ошибок – Число не найденных ошибок)</w:t>
      </w:r>
      <w:r w:rsidR="002E16D9">
        <w:t xml:space="preserve"> </w:t>
      </w:r>
      <w:bookmarkStart w:id="0" w:name="_GoBack"/>
      <w:bookmarkEnd w:id="0"/>
      <w:r>
        <w:t>/ Общее количество ошибок * 100%;</w:t>
      </w:r>
    </w:p>
    <w:p w:rsidR="002E16D9" w:rsidRDefault="002E16D9"/>
    <w:p w:rsidR="00242773" w:rsidRDefault="00242773">
      <w:r>
        <w:t>Число перенесенных карт в базу данных за единицу времени</w:t>
      </w:r>
    </w:p>
    <w:p w:rsidR="0079246C" w:rsidRDefault="00983CE1">
      <w:r>
        <w:t xml:space="preserve">PRR = Количество </w:t>
      </w:r>
      <w:r w:rsidR="002E16D9">
        <w:t>минут</w:t>
      </w:r>
      <w:r w:rsidR="002E16D9">
        <w:t xml:space="preserve"> на </w:t>
      </w:r>
      <w:r w:rsidR="002E16D9">
        <w:t xml:space="preserve">перенесение </w:t>
      </w:r>
      <w:r w:rsidR="002E16D9">
        <w:t>карт в базу данных</w:t>
      </w:r>
      <w:r>
        <w:t>;</w:t>
      </w:r>
    </w:p>
    <w:p w:rsidR="0079246C" w:rsidRDefault="0079246C"/>
    <w:p w:rsidR="00242773" w:rsidRPr="0079246C" w:rsidRDefault="0079246C" w:rsidP="0079246C">
      <w:pPr>
        <w:jc w:val="center"/>
        <w:rPr>
          <w:b/>
          <w:i/>
        </w:rPr>
      </w:pPr>
      <w:r>
        <w:rPr>
          <w:b/>
          <w:i/>
        </w:rPr>
        <w:t>К</w:t>
      </w:r>
      <w:r w:rsidRPr="0079246C">
        <w:rPr>
          <w:b/>
          <w:i/>
        </w:rPr>
        <w:t>ачества программного продукта</w:t>
      </w:r>
    </w:p>
    <w:p w:rsidR="00C53735" w:rsidRDefault="00242773">
      <w:r>
        <w:t>Время выполнения запроса ботом</w:t>
      </w:r>
    </w:p>
    <w:p w:rsidR="0079246C" w:rsidRDefault="002E16D9">
      <w:r>
        <w:rPr>
          <w:lang w:val="en-US"/>
        </w:rPr>
        <w:t>T</w:t>
      </w:r>
      <w:r w:rsidRPr="002E16D9">
        <w:t xml:space="preserve"> = </w:t>
      </w:r>
      <w:r>
        <w:t>Общее время выполнения запросов/количество выполненных запросов</w:t>
      </w:r>
    </w:p>
    <w:p w:rsidR="002E16D9" w:rsidRPr="002E16D9" w:rsidRDefault="002E16D9"/>
    <w:p w:rsidR="00242773" w:rsidRDefault="0079246C">
      <w:r>
        <w:t>Корректность выполнения запроса (плотность ошибок в продукте)</w:t>
      </w:r>
    </w:p>
    <w:p w:rsidR="002E16D9" w:rsidRPr="00242773" w:rsidRDefault="002E16D9">
      <w:r>
        <w:t>IPF = (Число обнаруженных ошибок до выпуска его релиза) / LO</w:t>
      </w:r>
      <w:r>
        <w:t>С</w:t>
      </w:r>
    </w:p>
    <w:sectPr w:rsidR="002E16D9" w:rsidRPr="00242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73"/>
    <w:rsid w:val="00242773"/>
    <w:rsid w:val="002E16D9"/>
    <w:rsid w:val="0079246C"/>
    <w:rsid w:val="008E6E5A"/>
    <w:rsid w:val="00983CE1"/>
    <w:rsid w:val="009B477E"/>
    <w:rsid w:val="00C271B8"/>
    <w:rsid w:val="00C53735"/>
    <w:rsid w:val="00D83F2D"/>
    <w:rsid w:val="00F8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0B3C3-DB85-45C8-8CF9-CB3FA922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21781A8</Template>
  <TotalTime>28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Батищева Анна</dc:creator>
  <cp:keywords/>
  <dc:description/>
  <cp:lastModifiedBy>Батищева Анна</cp:lastModifiedBy>
  <cp:revision>2</cp:revision>
  <dcterms:created xsi:type="dcterms:W3CDTF">2024-03-13T03:47:00Z</dcterms:created>
  <dcterms:modified xsi:type="dcterms:W3CDTF">2024-03-13T04:15:00Z</dcterms:modified>
</cp:coreProperties>
</file>